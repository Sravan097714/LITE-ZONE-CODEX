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="008C32DB" w:rsidP="00DB757F" w:rsidRDefault="003E0D7B" w14:paraId="09F1DEA6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ales_Quote_2/5003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ales_Quote_2/50034/'" w:xpath="/ns0:NavWordReportXmlPart[1]/ns0:Header[1]/ns0:CustomerAddress1[1]" w:storeItemID="{652EB3A0-1960-40C9-B33A-35C96B655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  <w:p w:rsidRPr="00245B0E" w:rsidR="008C32DB" w:rsidP="00DB757F" w:rsidRDefault="008C32DB" w14:paraId="44CA2EDD" w14:textId="02DEC1A2">
            <w:pPr>
              <w:pStyle w:val="NoSpacing"/>
            </w:pPr>
          </w:p>
        </w:tc>
        <w:tc>
          <w:tcPr>
            <w:tcW w:w="2500" w:type="pct"/>
          </w:tcPr>
          <w:p w:rsidRPr="00245B0E" w:rsidR="005C273C" w:rsidP="00DB757F" w:rsidRDefault="003E0D7B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ales_Quote_2/5003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ales_Quote_2/50034/'" w:xpath="/ns0:NavWordReportXmlPart[1]/ns0:Header[1]/ns0:CompanyAddress1[1]" w:storeItemID="{652EB3A0-1960-40C9-B33A-35C96B655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3E0D7B" w14:paraId="516EFD8A" w14:textId="27E9970C">
            <w:pPr>
              <w:pStyle w:val="NoSpacing"/>
            </w:pPr>
            <w:sdt>
              <w:sdtPr>
                <w:alias w:val="#Nav: /Header/CustomerAddress2"/>
                <w:tag w:val="#Nav: Sales_Quote_2/5003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ales_Quote_2/50034/'" w:xpath="/ns0:NavWordReportXmlPart[1]/ns0:Header[1]/ns0:CustomerAddress2[1]" w:storeItemID="{652EB3A0-1960-40C9-B33A-35C96B655098}"/>
                <w:text/>
              </w:sdtPr>
              <w:sdtEndPr/>
              <w:sdtContent>
                <w:r w:rsidR="008C32DB">
                  <w:t xml:space="preserve">ATTN: </w:t>
                </w:r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E0D7B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ales_Quote_2/5003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ales_Quote_2/50034/'" w:xpath="/ns0:NavWordReportXmlPart[1]/ns0:Header[1]/ns0:CompanyAddress2[1]" w:storeItemID="{652EB3A0-1960-40C9-B33A-35C96B655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3E0D7B" w14:paraId="62ABE7FD" w14:textId="77777777">
            <w:pPr>
              <w:pStyle w:val="NoSpacing"/>
            </w:pPr>
            <w:sdt>
              <w:sdtPr>
                <w:alias w:val="#Nav: /Header/CustomerAddress3"/>
                <w:tag w:val="#Nav: Sales_Quote_2/5003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ales_Quote_2/50034/'" w:xpath="/ns0:NavWordReportXmlPart[1]/ns0:Header[1]/ns0:CustomerAddress3[1]" w:storeItemID="{652EB3A0-1960-40C9-B33A-35C96B655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E0D7B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ales_Quote_2/5003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ales_Quote_2/50034/'" w:xpath="/ns0:NavWordReportXmlPart[1]/ns0:Header[1]/ns0:CompanyAddress3[1]" w:storeItemID="{652EB3A0-1960-40C9-B33A-35C96B655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3E0D7B" w14:paraId="164881C7" w14:textId="77777777">
            <w:pPr>
              <w:pStyle w:val="NoSpacing"/>
            </w:pPr>
            <w:sdt>
              <w:sdtPr>
                <w:alias w:val="#Nav: /Header/CustomerAddress4"/>
                <w:tag w:val="#Nav: Sales_Quote_2/5003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ales_Quote_2/50034/'" w:xpath="/ns0:NavWordReportXmlPart[1]/ns0:Header[1]/ns0:CustomerAddress4[1]" w:storeItemID="{652EB3A0-1960-40C9-B33A-35C96B655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E0D7B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ales_Quote_2/5003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ales_Quote_2/50034/'" w:xpath="/ns0:NavWordReportXmlPart[1]/ns0:Header[1]/ns0:CompanyAddress4[1]" w:storeItemID="{652EB3A0-1960-40C9-B33A-35C96B655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3E0D7B" w14:paraId="77AE5D3B" w14:textId="77777777">
            <w:pPr>
              <w:pStyle w:val="NoSpacing"/>
            </w:pPr>
            <w:sdt>
              <w:sdtPr>
                <w:alias w:val="#Nav: /Header/CustomerAddress5"/>
                <w:tag w:val="#Nav: Sales_Quote_2/5003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ales_Quote_2/50034/'" w:xpath="/ns0:NavWordReportXmlPart[1]/ns0:Header[1]/ns0:CustomerAddress5[1]" w:storeItemID="{652EB3A0-1960-40C9-B33A-35C96B655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E0D7B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ales_Quote_2/5003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ales_Quote_2/50034/'" w:xpath="/ns0:NavWordReportXmlPart[1]/ns0:Header[1]/ns0:CompanyAddress5[1]" w:storeItemID="{652EB3A0-1960-40C9-B33A-35C96B655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3E0D7B" w14:paraId="116F7BC4" w14:textId="77777777">
            <w:pPr>
              <w:pStyle w:val="NoSpacing"/>
            </w:pPr>
            <w:sdt>
              <w:sdtPr>
                <w:alias w:val="#Nav: /Header/CustomerAddress6"/>
                <w:tag w:val="#Nav: Sales_Quote_2/5003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ales_Quote_2/50034/'" w:xpath="/ns0:NavWordReportXmlPart[1]/ns0:Header[1]/ns0:CustomerAddress6[1]" w:storeItemID="{652EB3A0-1960-40C9-B33A-35C96B655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E0D7B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ales_Quote_2/5003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ales_Quote_2/50034/'" w:xpath="/ns0:NavWordReportXmlPart[1]/ns0:Header[1]/ns0:CompanyAddress6[1]" w:storeItemID="{652EB3A0-1960-40C9-B33A-35C96B655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3E0D7B" w14:paraId="6BC3FE7B" w14:textId="77777777">
            <w:pPr>
              <w:pStyle w:val="NoSpacing"/>
            </w:pPr>
            <w:sdt>
              <w:sdtPr>
                <w:alias w:val="#Nav: /Header/CustomerAddress7"/>
                <w:tag w:val="#Nav: Sales_Quote_2/5003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ales_Quote_2/50034/'" w:xpath="/ns0:NavWordReportXmlPart[1]/ns0:Header[1]/ns0:CustomerAddress7[1]" w:storeItemID="{652EB3A0-1960-40C9-B33A-35C96B655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E0D7B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ales_Quote_2/5003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ales_Quote_2/50034/'" w:xpath="/ns0:NavWordReportXmlPart[1]/ns0:Header[1]/ns0:CompanyLegalOffice_Lbl[1]" w:storeItemID="{652EB3A0-1960-40C9-B33A-35C96B655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ales_Quote_2/5003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ales_Quote_2/50034/'" w:xpath="/ns0:NavWordReportXmlPart[1]/ns0:Header[1]/ns0:CompanyLegalOffice[1]" w:storeItemID="{652EB3A0-1960-40C9-B33A-35C96B655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ales_Quote_2/50034"/>
              <w:id w:val="571465082"/>
              <w:placeholder>
                <w:docPart w:val="956CDC42C9E141AFAC9F698AFF0EFAC8"/>
              </w:placeholder>
              <w:dataBinding w:prefixMappings="xmlns:ns0='urn:microsoft-dynamics-nav/reports/Sales_Quote_2/50034/'" w:xpath="/ns0:NavWordReportXmlPart[1]/ns0:Header[1]/ns0:CustomerAddress8[1]" w:storeItemID="{652EB3A0-1960-40C9-B33A-35C96B655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p w:rsidR="001F12B5" w:rsidP="005C273C" w:rsidRDefault="001F12B5" w14:paraId="744A5EEF" w14:textId="78BC2581">
      <w:pPr>
        <w:pStyle w:val="NoSpacing"/>
      </w:pPr>
    </w:p>
    <w:p w:rsidR="008C32DB" w:rsidP="005C273C" w:rsidRDefault="008C32DB" w14:paraId="64F7BC9F" w14:textId="0FA39F92">
      <w:pPr>
        <w:pStyle w:val="NoSpacing"/>
      </w:pPr>
      <w:r>
        <w:t>Dear Sir/Madam,</w:t>
      </w:r>
    </w:p>
    <w:p w:rsidR="008C32DB" w:rsidP="005C273C" w:rsidRDefault="008C32DB" w14:paraId="132D5BF0" w14:textId="293BF838">
      <w:pPr>
        <w:pStyle w:val="NoSpacing"/>
      </w:pPr>
    </w:p>
    <w:p w:rsidR="008C32DB" w:rsidP="005C273C" w:rsidRDefault="008C32DB" w14:paraId="7CAE47F1" w14:textId="19388BF6">
      <w:pPr>
        <w:pStyle w:val="NoSpacing"/>
      </w:pPr>
      <w:r>
        <w:t>We thank you for your valued inquiry &amp; have the pleasure in submitting our best price as follows:</w:t>
      </w:r>
    </w:p>
    <w:p w:rsidR="008C32DB" w:rsidP="005C273C" w:rsidRDefault="008C32DB" w14:paraId="295E14F1" w14:textId="18D1D3FD">
      <w:pPr>
        <w:pStyle w:val="NoSpacing"/>
      </w:pPr>
    </w:p>
    <w:p w:rsidRPr="000D5A6D" w:rsidR="008C32DB" w:rsidP="005C273C" w:rsidRDefault="008C32DB" w14:paraId="44BE519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ales_Quote_2/50034"/>
            <w:id w:val="771446451"/>
            <w:placeholder>
              <w:docPart w:val="2E83E9F4BA244B06B4DB5D21636C1E0A"/>
            </w:placeholder>
            <w:dataBinding w:prefixMappings="xmlns:ns0='urn:microsoft-dynamics-nav/reports/Sales_Quote_2/50034/'" w:xpath="/ns0:NavWordReportXmlPart[1]/ns0:Header[1]/ns0:Line[1]/ns0:ItemNo_Line_Lbl[1]" w:storeItemID="{652EB3A0-1960-40C9-B33A-35C96B655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ales_Quote_2/50034"/>
            <w:id w:val="1545399846"/>
            <w:placeholder>
              <w:docPart w:val="2E83E9F4BA244B06B4DB5D21636C1E0A"/>
            </w:placeholder>
            <w:dataBinding w:prefixMappings="xmlns:ns0='urn:microsoft-dynamics-nav/reports/Sales_Quote_2/50034/'" w:xpath="/ns0:NavWordReportXmlPart[1]/ns0:Header[1]/ns0:Line[1]/ns0:Description_Line_Lbl[1]" w:storeItemID="{652EB3A0-1960-40C9-B33A-35C96B655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ales_Quote_2/50034"/>
            <w:id w:val="616415257"/>
            <w:placeholder>
              <w:docPart w:val="2E83E9F4BA244B06B4DB5D21636C1E0A"/>
            </w:placeholder>
            <w:dataBinding w:prefixMappings="xmlns:ns0='urn:microsoft-dynamics-nav/reports/Sales_Quote_2/50034/'" w:xpath="/ns0:NavWordReportXmlPart[1]/ns0:Header[1]/ns0:Line[1]/ns0:Quantity_Line_Lbl[1]" w:storeItemID="{652EB3A0-1960-40C9-B33A-35C96B655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ales_Quote_2/50034"/>
            <w:id w:val="-1521079236"/>
            <w:placeholder>
              <w:docPart w:val="2E83E9F4BA244B06B4DB5D21636C1E0A"/>
            </w:placeholder>
            <w:dataBinding w:prefixMappings="xmlns:ns0='urn:microsoft-dynamics-nav/reports/Sales_Quote_2/50034/'" w:xpath="/ns0:NavWordReportXmlPart[1]/ns0:Header[1]/ns0:Line[1]/ns0:UnitPrice_Lbl[1]" w:storeItemID="{652EB3A0-1960-40C9-B33A-35C96B655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ales_Quote_2/50034"/>
            <w:id w:val="1291246806"/>
            <w:placeholder>
              <w:docPart w:val="2E83E9F4BA244B06B4DB5D21636C1E0A"/>
            </w:placeholder>
            <w:dataBinding w:prefixMappings="xmlns:ns0='urn:microsoft-dynamics-nav/reports/Sales_Quote_2/50034/'" w:xpath="/ns0:NavWordReportXmlPart[1]/ns0:Header[1]/ns0:Line[1]/ns0:VATPct_Line_Lbl[1]" w:storeItemID="{652EB3A0-1960-40C9-B33A-35C96B655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ales_Quote_2/50034"/>
            <w:id w:val="1532234539"/>
            <w:placeholder>
              <w:docPart w:val="2E83E9F4BA244B06B4DB5D21636C1E0A"/>
            </w:placeholder>
            <w:dataBinding w:prefixMappings="xmlns:ns0='urn:microsoft-dynamics-nav/reports/Sales_Quote_2/50034/'" w:xpath="/ns0:NavWordReportXmlPart[1]/ns0:Header[1]/ns0:Line[1]/ns0:LineAmount_Line_Lbl[1]" w:storeItemID="{652EB3A0-1960-40C9-B33A-35C96B655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ales_Quote_2/50034"/>
          <w:id w:val="1327254768"/>
          <w15:dataBinding w:prefixMappings="xmlns:ns0='urn:microsoft-dynamics-nav/reports/Sales_Quote_2/50034/'" w:xpath="/ns0:NavWordReportXmlPart[1]/ns0:Header[1]/ns0:Line" w:storeItemID="{652EB3A0-1960-40C9-B33A-35C96B655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ales_Quote_2/5003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ales_Quote_2/50034/'" w:xpath="/ns0:NavWordReportXmlPart[1]/ns0:Header[1]/ns0:Line[1]/ns0:ItemNo_Line[1]" w:storeItemID="{652EB3A0-1960-40C9-B33A-35C96B655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BA1725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ales_Quote_2/5003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ales_Quote_2/50034/'" w:xpath="/ns0:NavWordReportXmlPart[1]/ns0:Header[1]/ns0:Line[1]/ns0:Description_Line[1]" w:storeItemID="{652EB3A0-1960-40C9-B33A-35C96B655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BA1725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3E0D7B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ales_Quote_2/5003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ales_Quote_2/50034/'" w:xpath="/ns0:NavWordReportXmlPart[1]/ns0:Header[1]/ns0:Line[1]/ns0:Quantity_Line[1]" w:storeItemID="{652EB3A0-1960-40C9-B33A-35C96B655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ales_Quote_2/5003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ales_Quote_2/50034/'" w:xpath="/ns0:NavWordReportXmlPart[1]/ns0:Header[1]/ns0:Line[1]/ns0:UnitOfMeasure[1]" w:storeItemID="{652EB3A0-1960-40C9-B33A-35C96B655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BA1725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ales_Quote_2/5003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ales_Quote_2/50034/'" w:xpath="/ns0:NavWordReportXmlPart[1]/ns0:Header[1]/ns0:Line[1]/ns0:UnitPrice[1]" w:storeItemID="{652EB3A0-1960-40C9-B33A-35C96B655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BA1725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ales_Quote_2/5003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ales_Quote_2/50034/'" w:xpath="/ns0:NavWordReportXmlPart[1]/ns0:Header[1]/ns0:Line[1]/ns0:LineDiscountPercentText_Line[1]" w:storeItemID="{652EB3A0-1960-40C9-B33A-35C96B655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BA1725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ales_Quote_2/5003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ales_Quote_2/50034/'" w:xpath="/ns0:NavWordReportXmlPart[1]/ns0:Header[1]/ns0:Line[1]/ns0:VATPct_Line[1]" w:storeItemID="{652EB3A0-1960-40C9-B33A-35C96B655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BA1725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ales_Quote_2/5003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ales_Quote_2/50034/'" w:xpath="/ns0:NavWordReportXmlPart[1]/ns0:Header[1]/ns0:Line[1]/ns0:LineAmount_Line[1]" w:storeItemID="{652EB3A0-1960-40C9-B33A-35C96B655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BA1725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ales_Quote_2/50034"/>
          <w:id w:val="1981810996"/>
          <w15:dataBinding w:prefixMappings="xmlns:ns0='urn:microsoft-dynamics-nav/reports/Sales_Quote_2/50034/'" w:xpath="/ns0:NavWordReportXmlPart[1]/ns0:Header[1]/ns0:ReportTotalsLine" w:storeItemID="{652EB3A0-1960-40C9-B33A-35C96B655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ales_Quote_2/5003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ales_Quote_2/50034/'" w:xpath="/ns0:NavWordReportXmlPart[1]/ns0:Header[1]/ns0:ReportTotalsLine[1]/ns0:Description_ReportTotalsLine[1]" w:storeItemID="{652EB3A0-1960-40C9-B33A-35C96B655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BA1725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ales_Quote_2/5003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ales_Quote_2/50034/'" w:xpath="/ns0:NavWordReportXmlPart[1]/ns0:Header[1]/ns0:ReportTotalsLine[1]/ns0:Amount_ReportTotalsLine[1]" w:storeItemID="{652EB3A0-1960-40C9-B33A-35C96B655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BA1725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ales_Quote_2/50034"/>
            <w:id w:val="1496384203"/>
            <w:placeholder>
              <w:docPart w:val="2E83E9F4BA244B06B4DB5D21636C1E0A"/>
            </w:placeholder>
            <w:dataBinding w:prefixMappings="xmlns:ns0='urn:microsoft-dynamics-nav/reports/Sales_Quote_2/50034/'" w:xpath="/ns0:NavWordReportXmlPart[1]/ns0:Header[1]/ns0:Totals[1]/ns0:TotalIncludingVATText[1]" w:storeItemID="{652EB3A0-1960-40C9-B33A-35C96B655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ales_Quote_2/50034"/>
            <w:id w:val="1661501859"/>
            <w:placeholder>
              <w:docPart w:val="2E83E9F4BA244B06B4DB5D21636C1E0A"/>
            </w:placeholder>
            <w:dataBinding w:prefixMappings="xmlns:ns0='urn:microsoft-dynamics-nav/reports/Sales_Quote_2/50034/'" w:xpath="/ns0:NavWordReportXmlPart[1]/ns0:Header[1]/ns0:Totals[1]/ns0:TotalAmountIncludingVAT[1]" w:storeItemID="{652EB3A0-1960-40C9-B33A-35C96B655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8C32DB" w:rsidP="008C32DB" w:rsidRDefault="008C32DB" w14:paraId="51CE7657" w14:textId="5BD4C7D6">
      <w:pPr>
        <w:pStyle w:val="NoSpacing"/>
      </w:pPr>
      <w:r w:rsidRPr="008C32DB">
        <w:t>Terms &amp; Conditions:</w:t>
      </w:r>
    </w:p>
    <w:p w:rsidR="008C32DB" w:rsidP="008C32DB" w:rsidRDefault="008C32DB" w14:paraId="0D0343C6" w14:textId="77DB8AC1">
      <w:pPr>
        <w:pStyle w:val="NoSpacing"/>
      </w:pPr>
      <w:r>
        <w:t xml:space="preserve">Validity : </w:t>
      </w:r>
      <w:sdt>
        <w:sdtPr>
          <w:alias w:val="#Nav: /Header/QuoteValidToDate"/>
          <w:tag w:val="#Nav: Sales_Quote_2/50034"/>
          <w:id w:val="750550319"/>
          <w:placeholder>
            <w:docPart w:val="F3F4B70514A140868A60893AE86061FE"/>
          </w:placeholder>
          <w:dataBinding w:prefixMappings="xmlns:ns0='urn:microsoft-dynamics-nav/reports/Sales_Quote_2/50034/'" w:xpath="/ns0:NavWordReportXmlPart[1]/ns0:Header[1]/ns0:QuoteValidToDate[1]" w:storeItemID="{652EB3A0-1960-40C9-B33A-35C96B655098}"/>
          <w:text/>
        </w:sdtPr>
        <w:sdtEndPr/>
        <w:sdtContent>
          <w:proofErr w:type="spellStart"/>
          <w:r>
            <w:t>QuoteValidToDate</w:t>
          </w:r>
          <w:proofErr w:type="spellEnd"/>
        </w:sdtContent>
      </w:sdt>
      <w:r>
        <w:t xml:space="preserve"> thereafter subject to Confirmation</w:t>
      </w:r>
    </w:p>
    <w:p w:rsidRPr="008C32DB" w:rsidR="008C32DB" w:rsidP="008C32DB" w:rsidRDefault="008C32DB" w14:paraId="3C67113D" w14:textId="04D2CA35">
      <w:pPr>
        <w:pStyle w:val="NoSpacing"/>
      </w:pPr>
      <w:r>
        <w:t xml:space="preserve">Payment Terms: </w:t>
      </w:r>
      <w:sdt>
        <w:sdtPr>
          <w:alias w:val="#Nav: /Header/PaymentTermsDescription"/>
          <w:tag w:val="#Nav: Sales_Quote_2/50034"/>
          <w:id w:val="649637283"/>
          <w:placeholder>
            <w:docPart w:val="DefaultPlaceholder_-1854013440"/>
          </w:placeholder>
          <w:dataBinding w:prefixMappings="xmlns:ns0='urn:microsoft-dynamics-nav/reports/Sales_Quote_2/50034/'" w:xpath="/ns0:NavWordReportXmlPart[1]/ns0:Header[1]/ns0:PaymentTermsDescription[1]" w:storeItemID="{652EB3A0-1960-40C9-B33A-35C96B655098}"/>
          <w:text/>
        </w:sdtPr>
        <w:sdtEndPr/>
        <w:sdtContent>
          <w:proofErr w:type="spellStart"/>
          <w:r>
            <w:t>PaymentTermsDescription</w:t>
          </w:r>
          <w:proofErr w:type="spellEnd"/>
        </w:sdtContent>
      </w:sdt>
    </w:p>
    <w:p w:rsidR="008C32DB" w:rsidP="00ED54AB" w:rsidRDefault="00ED54AB" w14:paraId="580A8E4A" w14:textId="25B5033D">
      <w:pPr>
        <w:pStyle w:val="NoSpacing"/>
      </w:pPr>
      <w:r w:rsidRPr="00ED54AB">
        <w:t>Delivery</w:t>
      </w:r>
      <w:r>
        <w:t xml:space="preserve"> Date: </w:t>
      </w:r>
      <w:sdt>
        <w:sdtPr>
          <w:rPr>
            <w:highlight w:val="yellow"/>
          </w:rPr>
          <w:alias w:val="#Nav: /Sales_Header/Delivery_Date"/>
          <w:tag w:val="#Nav: Sales_Quote_2/50034"/>
          <w:id w:val="610864438"/>
          <w:placeholder>
            <w:docPart w:val="DefaultPlaceholder_-1854013440"/>
          </w:placeholder>
          <w:dataBinding w:prefixMappings="xmlns:ns0='urn:microsoft-dynamics-nav/reports/Sales_Quote_2/50034/'" w:xpath="/ns0:NavWordReportXmlPart[1]/ns0:Sales_Header[1]/ns0:Delivery_Date[1]" w:storeItemID="{94EAAC17-8739-4911-BFC2-B9A495673209}"/>
          <w:text/>
        </w:sdtPr>
        <w:sdtEndPr/>
        <w:sdtContent>
          <w:proofErr w:type="spellStart"/>
          <w:r w:rsidRPr="00EA1247" w:rsidR="000E7A75">
            <w:rPr>
              <w:highlight w:val="yellow"/>
            </w:rPr>
            <w:t>Delivery_Date</w:t>
          </w:r>
          <w:proofErr w:type="spellEnd"/>
        </w:sdtContent>
      </w:sdt>
      <w:r w:rsidR="008B20E2">
        <w:t xml:space="preserve"> </w:t>
      </w:r>
      <w:r>
        <w:t>from date of</w:t>
      </w:r>
      <w:r w:rsidR="0055609F">
        <w:t xml:space="preserve"> receipt of official order, receipt of deposit and subject to prior sales.</w:t>
      </w:r>
    </w:p>
    <w:p w:rsidR="00ED54AB" w:rsidP="00ED54AB" w:rsidRDefault="00ED54AB" w14:paraId="679B3EA1" w14:textId="1E90115B">
      <w:pPr>
        <w:pStyle w:val="NoSpacing"/>
      </w:pPr>
    </w:p>
    <w:p w:rsidRPr="00ED54AB" w:rsidR="00ED54AB" w:rsidP="00ED54AB" w:rsidRDefault="00ED54AB" w14:paraId="17F6852F" w14:textId="77777777">
      <w:pPr>
        <w:pStyle w:val="NoSpacing"/>
      </w:pPr>
    </w:p>
    <w:p w:rsidR="005C273C" w:rsidP="008C32DB" w:rsidRDefault="008C32DB" w14:paraId="14E6B33F" w14:textId="66D4007F">
      <w:pPr>
        <w:pStyle w:val="NoSpacing"/>
      </w:pPr>
      <w:r w:rsidRPr="008C32DB">
        <w:t xml:space="preserve">I trust that the above meets with your approval &amp; look forward to </w:t>
      </w:r>
      <w:proofErr w:type="gramStart"/>
      <w:r w:rsidRPr="008C32DB">
        <w:t>be</w:t>
      </w:r>
      <w:proofErr w:type="gramEnd"/>
      <w:r w:rsidRPr="008C32DB">
        <w:t xml:space="preserve"> of service to you in the near future.</w:t>
      </w:r>
    </w:p>
    <w:p w:rsidRPr="008C32DB" w:rsidR="008C32DB" w:rsidP="008C32DB" w:rsidRDefault="008C32DB" w14:paraId="6E23EEC9" w14:textId="77777777">
      <w:pPr>
        <w:pStyle w:val="NoSpacing"/>
      </w:pPr>
    </w:p>
    <w:p w:rsidR="0055609F" w:rsidP="00ED54AB" w:rsidRDefault="008C32DB" w14:paraId="0B49F9DB" w14:textId="7D980816">
      <w:pPr>
        <w:pStyle w:val="NoSpacing"/>
      </w:pPr>
      <w:r w:rsidRPr="008C32DB">
        <w:t>Yours Sincerely,</w:t>
      </w:r>
    </w:p>
    <w:sdt>
      <w:sdtPr>
        <w:alias w:val="#Nav: /Sales_Header/CopyLoop/PageLoop/SalesPurchPersonName"/>
        <w:tag w:val="#Nav: Sales_Quote_2/50034"/>
        <w:id w:val="816924067"/>
        <w:placeholder>
          <w:docPart w:val="DefaultPlaceholder_-1854013440"/>
        </w:placeholder>
        <w:dataBinding w:prefixMappings="xmlns:ns0='urn:microsoft-dynamics-nav/reports/Sales_Quote_2/50034/'" w:xpath="/ns0:NavWordReportXmlPart[1]/ns0:Sales_Header[1]/ns0:CopyLoop[1]/ns0:PageLoop[1]/ns0:SalesPurchPersonName[1]" w:storeItemID="{94EAAC17-8739-4911-BFC2-B9A495673209}"/>
        <w:text/>
      </w:sdtPr>
      <w:sdtEndPr/>
      <w:sdtContent>
        <w:p w:rsidRPr="0055609F" w:rsidR="008C32DB" w:rsidP="0055609F" w:rsidRDefault="0055609F" w14:paraId="4C7B3039" w14:textId="224C1725">
          <w:r>
            <w:t>SalesPurchPersonName</w:t>
          </w:r>
        </w:p>
      </w:sdtContent>
    </w:sdt>
    <w:sectPr w:rsidRPr="0055609F" w:rsidR="008C32DB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E0D7B" w:rsidP="00E40C63" w:rsidRDefault="003E0D7B" w14:paraId="32466950" w14:textId="77777777">
      <w:pPr>
        <w:spacing w:after="0"/>
      </w:pPr>
      <w:r>
        <w:separator/>
      </w:r>
    </w:p>
  </w:endnote>
  <w:endnote w:type="continuationSeparator" w:id="0">
    <w:p w:rsidR="003E0D7B" w:rsidP="00E40C63" w:rsidRDefault="003E0D7B" w14:paraId="6AF82A6E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5609F" w:rsidRDefault="0055609F" w14:paraId="49D6A211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ales_Quote_2/50034"/>
            <w:id w:val="-1265379974"/>
            <w:placeholder>
              <w:docPart w:val="793055E079F94161B6DB65B71A1E06D9"/>
            </w:placeholder>
            <w:dataBinding w:prefixMappings="xmlns:ns0='urn:microsoft-dynamics-nav/reports/Sales_Quote_2/50034/'" w:xpath="/ns0:NavWordReportXmlPart[1]/ns0:Header[1]/ns0:CompanyLegalStatement[1]" w:storeItemID="{652EB3A0-1960-40C9-B33A-35C96B655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ales_Quote_2/50034"/>
            <w:id w:val="-1233780754"/>
            <w:placeholder>
              <w:docPart w:val="11E91ADE68C44861BD08E0811A89194D"/>
            </w:placeholder>
            <w:dataBinding w:prefixMappings="xmlns:ns0='urn:microsoft-dynamics-nav/reports/Sales_Quote_2/50034/'" w:xpath="/ns0:NavWordReportXmlPart[1]/ns0:Header[1]/ns0:CompanyLegalStatement[1]" w:storeItemID="{652EB3A0-1960-40C9-B33A-35C96B655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ales_Quote_2/50034"/>
          <w:id w:val="-1282809559"/>
          <w:placeholder>
            <w:docPart w:val="F60D021828DE440AB60A57F81B574D32"/>
          </w:placeholder>
          <w:dataBinding w:prefixMappings="xmlns:ns0='urn:microsoft-dynamics-nav/reports/Sales_Quote_2/50034/'" w:xpath="/ns0:NavWordReportXmlPart[1]/ns0:Header[1]/ns0:CompanyVATRegistrationNo_Lbl[1]" w:storeItemID="{652EB3A0-1960-40C9-B33A-35C96B655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ales_Quote_2/50034"/>
          <w:id w:val="-1282405612"/>
          <w:placeholder>
            <w:docPart w:val="F60D021828DE440AB60A57F81B574D32"/>
          </w:placeholder>
          <w:dataBinding w:prefixMappings="xmlns:ns0='urn:microsoft-dynamics-nav/reports/Sales_Quote_2/50034/'" w:xpath="/ns0:NavWordReportXmlPart[1]/ns0:Header[1]/ns0:HomePage_Lbl[1]" w:storeItemID="{652EB3A0-1960-40C9-B33A-35C96B655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ales_Quote_2/50034"/>
          <w:id w:val="-1848700174"/>
          <w:placeholder>
            <w:docPart w:val="F60D021828DE440AB60A57F81B574D32"/>
          </w:placeholder>
          <w:dataBinding w:prefixMappings="xmlns:ns0='urn:microsoft-dynamics-nav/reports/Sales_Quote_2/50034/'" w:xpath="/ns0:NavWordReportXmlPart[1]/ns0:Header[1]/ns0:CompanyPhoneNo_Lbl[1]" w:storeItemID="{652EB3A0-1960-40C9-B33A-35C96B655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ales_Quote_2/50034"/>
          <w:id w:val="-1578736837"/>
          <w:placeholder>
            <w:docPart w:val="F60D021828DE440AB60A57F81B574D32"/>
          </w:placeholder>
          <w:dataBinding w:prefixMappings="xmlns:ns0='urn:microsoft-dynamics-nav/reports/Sales_Quote_2/50034/'" w:xpath="/ns0:NavWordReportXmlPart[1]/ns0:Header[1]/ns0:EMail_Lbl[1]" w:storeItemID="{652EB3A0-1960-40C9-B33A-35C96B655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ales_Quote_2/50034"/>
          <w:id w:val="1186173595"/>
          <w:placeholder>
            <w:docPart w:val="F60D021828DE440AB60A57F81B574D32"/>
          </w:placeholder>
          <w:dataBinding w:prefixMappings="xmlns:ns0='urn:microsoft-dynamics-nav/reports/Sales_Quote_2/50034/'" w:xpath="/ns0:NavWordReportXmlPart[1]/ns0:Header[1]/ns0:CompanyVATRegistrationNo[1]" w:storeItemID="{652EB3A0-1960-40C9-B33A-35C96B655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ales_Quote_2/50034"/>
          <w:id w:val="1099912146"/>
          <w:placeholder>
            <w:docPart w:val="F60D021828DE440AB60A57F81B574D32"/>
          </w:placeholder>
          <w:dataBinding w:prefixMappings="xmlns:ns0='urn:microsoft-dynamics-nav/reports/Sales_Quote_2/50034/'" w:xpath="/ns0:NavWordReportXmlPart[1]/ns0:Header[1]/ns0:CompanyHomePage[1]" w:storeItemID="{652EB3A0-1960-40C9-B33A-35C96B655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ales_Quote_2/50034"/>
          <w:id w:val="204378218"/>
          <w:placeholder>
            <w:docPart w:val="F60D021828DE440AB60A57F81B574D32"/>
          </w:placeholder>
          <w:dataBinding w:prefixMappings="xmlns:ns0='urn:microsoft-dynamics-nav/reports/Sales_Quote_2/50034/'" w:xpath="/ns0:NavWordReportXmlPart[1]/ns0:Header[1]/ns0:CompanyPhoneNo[1]" w:storeItemID="{652EB3A0-1960-40C9-B33A-35C96B655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ales_Quote_2/50034"/>
          <w:id w:val="387000539"/>
          <w:placeholder>
            <w:docPart w:val="F60D021828DE440AB60A57F81B574D32"/>
          </w:placeholder>
          <w:dataBinding w:prefixMappings="xmlns:ns0='urn:microsoft-dynamics-nav/reports/Sales_Quote_2/50034/'" w:xpath="/ns0:NavWordReportXmlPart[1]/ns0:Header[1]/ns0:CompanyEMail[1]" w:storeItemID="{652EB3A0-1960-40C9-B33A-35C96B655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F135BB3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E0D7B" w:rsidP="00E40C63" w:rsidRDefault="003E0D7B" w14:paraId="6AF7E3C3" w14:textId="77777777">
      <w:pPr>
        <w:spacing w:after="0"/>
      </w:pPr>
      <w:r>
        <w:separator/>
      </w:r>
    </w:p>
  </w:footnote>
  <w:footnote w:type="continuationSeparator" w:id="0">
    <w:p w:rsidR="003E0D7B" w:rsidP="00E40C63" w:rsidRDefault="003E0D7B" w14:paraId="14DAC3F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5609F" w:rsidRDefault="0055609F" w14:paraId="7A9ACE8E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3E0D7B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ales_Quote_2/50034"/>
              <w:id w:val="1061445566"/>
              <w:placeholder>
                <w:docPart w:val="C42934AA6A9C4AB7B7AFF124B2496D4D"/>
              </w:placeholder>
              <w:dataBinding w:prefixMappings="xmlns:ns0='urn:microsoft-dynamics-nav/reports/Sales_Quote_2/50034/'" w:xpath="/ns0:NavWordReportXmlPart[1]/ns0:Header[1]/ns0:DocumentTitle_Lbl[1]" w:storeItemID="{652EB3A0-1960-40C9-B33A-35C96B655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ales_Quote_2/50034"/>
              <w:id w:val="1543556682"/>
              <w:placeholder>
                <w:docPart w:val="C42934AA6A9C4AB7B7AFF124B2496D4D"/>
              </w:placeholder>
              <w:dataBinding w:prefixMappings="xmlns:ns0='urn:microsoft-dynamics-nav/reports/Sales_Quote_2/50034/'" w:xpath="/ns0:NavWordReportXmlPart[1]/ns0:Header[1]/ns0:DocumentNo[1]" w:storeItemID="{652EB3A0-1960-40C9-B33A-35C96B655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3E0D7B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ales_Quote_2/50034"/>
              <w:id w:val="1113322487"/>
              <w:placeholder>
                <w:docPart w:val="63FC68B69B794CC0AF2B3027146DD849"/>
              </w:placeholder>
              <w:dataBinding w:prefixMappings="xmlns:ns0='urn:microsoft-dynamics-nav/reports/Sales_Quote_2/50034/'" w:xpath="/ns0:NavWordReportXmlPart[1]/ns0:Header[1]/ns0:DocumentDate[1]" w:storeItemID="{652EB3A0-1960-40C9-B33A-35C96B655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3E0D7B" w14:paraId="021A22E6" w14:textId="13E04B40">
          <w:pPr>
            <w:pStyle w:val="Subtitle"/>
            <w:rPr>
              <w:b/>
            </w:rPr>
          </w:pPr>
          <w:sdt>
            <w:sdtPr>
              <w:alias w:val="#Nav: /Header/Page_Lbl"/>
              <w:tag w:val="#Nav: Sales_Quote_2/50034"/>
              <w:id w:val="-1469811355"/>
              <w:placeholder>
                <w:docPart w:val="FF625D7257C44EA4BB61D91263F50DEA"/>
              </w:placeholder>
              <w:dataBinding w:prefixMappings="xmlns:ns0='urn:microsoft-dynamics-nav/reports/Sales_Quote_2/50034/'" w:xpath="/ns0:NavWordReportXmlPart[1]/ns0:Header[1]/ns0:Page_Lbl[1]" w:storeItemID="{652EB3A0-1960-40C9-B33A-35C96B655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55609F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55609F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3E0D7B" w14:paraId="1DD5BC42" w14:textId="77777777">
          <w:pPr>
            <w:pStyle w:val="Title"/>
          </w:pPr>
          <w:sdt>
            <w:sdtPr>
              <w:alias w:val="#Nav: /Header/DocumentTitle_Lbl"/>
              <w:tag w:val="#Nav: Sales_Quote_2/50034"/>
              <w:id w:val="-807468989"/>
              <w:placeholder>
                <w:docPart w:val="4BE75748E74141829A5BC447504D1AE2"/>
              </w:placeholder>
              <w:dataBinding w:prefixMappings="xmlns:ns0='urn:microsoft-dynamics-nav/reports/Sales_Quote_2/50034/'" w:xpath="/ns0:NavWordReportXmlPart[1]/ns0:Header[1]/ns0:DocumentTitle_Lbl[1]" w:storeItemID="{652EB3A0-1960-40C9-B33A-35C96B655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ales_Quote_2/50034"/>
              <w:id w:val="1256330535"/>
              <w:placeholder>
                <w:docPart w:val="4BE75748E74141829A5BC447504D1AE2"/>
              </w:placeholder>
              <w:dataBinding w:prefixMappings="xmlns:ns0='urn:microsoft-dynamics-nav/reports/Sales_Quote_2/50034/'" w:xpath="/ns0:NavWordReportXmlPart[1]/ns0:Header[1]/ns0:DocumentNo[1]" w:storeItemID="{652EB3A0-1960-40C9-B33A-35C96B655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3E0D7B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ales_Quote_2/50034"/>
              <w:id w:val="-873225728"/>
              <w:placeholder>
                <w:docPart w:val="3B86EBAA86EF427F8999CACB0C5F9878"/>
              </w:placeholder>
              <w:dataBinding w:prefixMappings="xmlns:ns0='urn:microsoft-dynamics-nav/reports/Sales_Quote_2/50034/'" w:xpath="/ns0:NavWordReportXmlPart[1]/ns0:Header[1]/ns0:DocumentDate[1]" w:storeItemID="{652EB3A0-1960-40C9-B33A-35C96B655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3E0D7B" w14:paraId="4A81BD7E" w14:textId="0D5E4348">
          <w:pPr>
            <w:pStyle w:val="Subtitle"/>
          </w:pPr>
          <w:sdt>
            <w:sdtPr>
              <w:alias w:val="#Nav: /Header/Page_Lbl"/>
              <w:tag w:val="#Nav: Sales_Quote_2/50034"/>
              <w:id w:val="894861004"/>
              <w:placeholder>
                <w:docPart w:val="0D1279AEBC2B402F92746D967F36C974"/>
              </w:placeholder>
              <w:dataBinding w:prefixMappings="xmlns:ns0='urn:microsoft-dynamics-nav/reports/Sales_Quote_2/50034/'" w:xpath="/ns0:NavWordReportXmlPart[1]/ns0:Header[1]/ns0:Page_Lbl[1]" w:storeItemID="{652EB3A0-1960-40C9-B33A-35C96B655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55609F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55609F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3E0D7B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ales_Quote_2/50034"/>
              <w:id w:val="-1330981123"/>
              <w:dataBinding w:prefixMappings="xmlns:ns0='urn:microsoft-dynamics-nav/reports/Sales_Quote_2/50034/'" w:xpath="/ns0:NavWordReportXmlPart[1]/ns0:Header[1]/ns0:CompanyPicture[1]" w:storeItemID="{652EB3A0-1960-40C9-B33A-35C96B655098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0E7A75"/>
    <w:rsid w:val="00103846"/>
    <w:rsid w:val="0011793B"/>
    <w:rsid w:val="00126D5A"/>
    <w:rsid w:val="00127112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E3CA7"/>
    <w:rsid w:val="00337723"/>
    <w:rsid w:val="00351BB6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0D7B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5609F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5A5F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B20E2"/>
    <w:rsid w:val="008C32DB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A1725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1247"/>
    <w:rsid w:val="00EA246E"/>
    <w:rsid w:val="00EA27AA"/>
    <w:rsid w:val="00EB5B19"/>
    <w:rsid w:val="00EC1995"/>
    <w:rsid w:val="00EC4C86"/>
    <w:rsid w:val="00ED0377"/>
    <w:rsid w:val="00ED54AB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230c338f9977468e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3F4B70514A140868A60893AE86061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1F4E8-ACD7-4B65-9EB5-063CD91D9E67}"/>
      </w:docPartPr>
      <w:docPartBody>
        <w:p w:rsidR="00672144" w:rsidRDefault="00D7672B" w:rsidP="00D7672B">
          <w:pPr>
            <w:pStyle w:val="F3F4B70514A140868A60893AE86061FE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040094"/>
    <w:rsid w:val="00245D45"/>
    <w:rsid w:val="002A00F8"/>
    <w:rsid w:val="00391C2E"/>
    <w:rsid w:val="00401A56"/>
    <w:rsid w:val="00401A72"/>
    <w:rsid w:val="00413A56"/>
    <w:rsid w:val="00672144"/>
    <w:rsid w:val="007F0EB0"/>
    <w:rsid w:val="00805B9E"/>
    <w:rsid w:val="008139A2"/>
    <w:rsid w:val="008506F4"/>
    <w:rsid w:val="00AA4803"/>
    <w:rsid w:val="00D67D5F"/>
    <w:rsid w:val="00D7672B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7672B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F3F4B70514A140868A60893AE86061FE">
    <w:name w:val="F3F4B70514A140868A60893AE86061FE"/>
    <w:rsid w:val="00D767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a l e s _ Q u o t e _ 2 / 5 0 0 3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e l i v e r y _ D a t e > D e l i v e r y _ D a t e < / D e l i v e r y _ D a t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C o d e > S a l e s p e r s o n _ C o d e < / S a l e s p e r s o n _ C o d e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u r c h P e r s o n N a m e > S a l e s P u r c h P e r s o n N a m e < / S a l e s P u r c h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C1085C-BBDC-4289-9826-76A3B1B381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2018-08-28T07:43:00Z</dcterms:created>
  <dcterms:modified xsi:type="dcterms:W3CDTF">2021-08-31T09:59:00Z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